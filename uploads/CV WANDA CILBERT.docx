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2EF1" w14:textId="77777777" w:rsidR="00E54595" w:rsidRDefault="00C41537" w:rsidP="00C41537">
      <w:pPr>
        <w:spacing w:line="360" w:lineRule="auto"/>
        <w:jc w:val="center"/>
      </w:pPr>
      <w:r>
        <w:t>CV WANDA CILBERT</w:t>
      </w:r>
      <w:r w:rsidR="00412F93">
        <w:t xml:space="preserve"> </w:t>
      </w:r>
      <w:bookmarkStart w:id="0" w:name="_GoBack"/>
      <w:bookmarkEnd w:id="0"/>
    </w:p>
    <w:p w14:paraId="4DC8B8B4" w14:textId="77777777" w:rsidR="00412F93" w:rsidRDefault="00412F93" w:rsidP="00C41537">
      <w:pPr>
        <w:spacing w:line="360" w:lineRule="auto"/>
        <w:jc w:val="center"/>
      </w:pPr>
      <w:r>
        <w:t>NE LE  01 SEPTEMBRE 1973 A PENJA DOUALA CAMEROUN</w:t>
      </w:r>
    </w:p>
    <w:p w14:paraId="2862B379" w14:textId="77777777" w:rsidR="00C41537" w:rsidRPr="00C41537" w:rsidRDefault="00C41537" w:rsidP="00C41537"/>
    <w:p w14:paraId="6D8BF9E1" w14:textId="77777777" w:rsidR="00C41537" w:rsidRDefault="00C41537" w:rsidP="00C41537"/>
    <w:p w14:paraId="2DFE0D2C" w14:textId="77777777" w:rsidR="00C41537" w:rsidRPr="00C41537" w:rsidRDefault="004421A8" w:rsidP="00C41537">
      <w:pPr>
        <w:jc w:val="center"/>
        <w:rPr>
          <w:u w:val="single"/>
        </w:rPr>
      </w:pPr>
      <w:r>
        <w:rPr>
          <w:u w:val="single"/>
        </w:rPr>
        <w:t>CURSUS ACADEMIQUE</w:t>
      </w:r>
    </w:p>
    <w:p w14:paraId="064C2223" w14:textId="77777777" w:rsidR="00C41537" w:rsidRDefault="00C41537" w:rsidP="00C41537"/>
    <w:p w14:paraId="31C64154" w14:textId="77777777" w:rsidR="00C41537" w:rsidRDefault="00E45EA4" w:rsidP="004421A8">
      <w:pPr>
        <w:pStyle w:val="Paragraphedeliste"/>
        <w:numPr>
          <w:ilvl w:val="0"/>
          <w:numId w:val="3"/>
        </w:numPr>
      </w:pPr>
      <w:r>
        <w:t>1990 CERTIFICAT D’APTITUDE PROFESSIONNEL (CAP) FILIERE G2 AU LYCEE TECHNIQUE DE NDOGBONG A DOUALA</w:t>
      </w:r>
    </w:p>
    <w:p w14:paraId="1DC4F83A" w14:textId="77777777" w:rsidR="004421A8" w:rsidRPr="00C41537" w:rsidRDefault="004421A8" w:rsidP="004421A8">
      <w:pPr>
        <w:pStyle w:val="Paragraphedeliste"/>
        <w:ind w:left="1428"/>
      </w:pPr>
    </w:p>
    <w:p w14:paraId="28739234" w14:textId="77777777" w:rsidR="00C41537" w:rsidRDefault="00E45EA4" w:rsidP="004421A8">
      <w:pPr>
        <w:pStyle w:val="Paragraphedeliste"/>
        <w:numPr>
          <w:ilvl w:val="0"/>
          <w:numId w:val="3"/>
        </w:numPr>
      </w:pPr>
      <w:r>
        <w:t>1993 FORMATION EN HOTELLERIE OPTION CUISINE AU CEFITH HOTELLERIE A DOUALA</w:t>
      </w:r>
    </w:p>
    <w:p w14:paraId="74BC9327" w14:textId="77777777" w:rsidR="000E5C19" w:rsidRDefault="000E5C19" w:rsidP="000E5C19">
      <w:pPr>
        <w:pStyle w:val="Paragraphedeliste"/>
      </w:pPr>
    </w:p>
    <w:p w14:paraId="01663D34" w14:textId="77777777" w:rsidR="000E5C19" w:rsidRDefault="00E45EA4" w:rsidP="004421A8">
      <w:pPr>
        <w:pStyle w:val="Paragraphedeliste"/>
        <w:numPr>
          <w:ilvl w:val="0"/>
          <w:numId w:val="3"/>
        </w:numPr>
      </w:pPr>
      <w:r>
        <w:t xml:space="preserve">2001 FORMATION EN GRAPHISTE (WORLD. </w:t>
      </w:r>
      <w:proofErr w:type="gramStart"/>
      <w:r>
        <w:t>PHOTOSHOP .CORELDRAW</w:t>
      </w:r>
      <w:proofErr w:type="gramEnd"/>
      <w:r>
        <w:t>. ILLUSTRATOR)</w:t>
      </w:r>
    </w:p>
    <w:p w14:paraId="4A469515" w14:textId="77777777" w:rsidR="00CF07C5" w:rsidRDefault="00CF07C5" w:rsidP="00CF07C5">
      <w:pPr>
        <w:pStyle w:val="Paragraphedeliste"/>
      </w:pPr>
    </w:p>
    <w:p w14:paraId="10D23261" w14:textId="77777777" w:rsidR="00CF07C5" w:rsidRPr="00C41537" w:rsidRDefault="00CF07C5" w:rsidP="00CF07C5"/>
    <w:p w14:paraId="6AE379D2" w14:textId="77777777" w:rsidR="00C41537" w:rsidRPr="00CF07C5" w:rsidRDefault="00E45EA4" w:rsidP="00CF07C5">
      <w:pPr>
        <w:tabs>
          <w:tab w:val="left" w:pos="3170"/>
        </w:tabs>
        <w:rPr>
          <w:u w:val="single"/>
        </w:rPr>
      </w:pPr>
      <w:r>
        <w:t xml:space="preserve">                                                   </w:t>
      </w:r>
      <w:r w:rsidRPr="00CF07C5">
        <w:rPr>
          <w:u w:val="single"/>
        </w:rPr>
        <w:t>EXPERIENCES PROFESSIONNELLES</w:t>
      </w:r>
    </w:p>
    <w:p w14:paraId="33C54B2D" w14:textId="77777777" w:rsidR="00C41537" w:rsidRDefault="00C41537" w:rsidP="004421A8">
      <w:pPr>
        <w:pStyle w:val="Paragraphedeliste"/>
      </w:pPr>
    </w:p>
    <w:p w14:paraId="32E1C7C1" w14:textId="77777777" w:rsidR="00CF07C5" w:rsidRDefault="00E45EA4" w:rsidP="00CF07C5">
      <w:pPr>
        <w:pStyle w:val="Paragraphedeliste"/>
        <w:numPr>
          <w:ilvl w:val="0"/>
          <w:numId w:val="4"/>
        </w:numPr>
        <w:tabs>
          <w:tab w:val="left" w:pos="1110"/>
        </w:tabs>
      </w:pPr>
      <w:r>
        <w:t>1994-1998 CUISINIER A L’HOTEL LE NDE A DOUALA</w:t>
      </w:r>
    </w:p>
    <w:p w14:paraId="1AB8F8C1" w14:textId="77777777" w:rsidR="00235F27" w:rsidRDefault="00E45EA4" w:rsidP="00CF07C5">
      <w:pPr>
        <w:pStyle w:val="Paragraphedeliste"/>
        <w:numPr>
          <w:ilvl w:val="0"/>
          <w:numId w:val="4"/>
        </w:numPr>
        <w:tabs>
          <w:tab w:val="left" w:pos="1110"/>
        </w:tabs>
      </w:pPr>
      <w:r>
        <w:t>1999-2002 CUISINIER AU RESTAURANT LA MEDITERRANEE A DOUALA</w:t>
      </w:r>
    </w:p>
    <w:p w14:paraId="452BBC16" w14:textId="77777777" w:rsidR="00235F27" w:rsidRDefault="00E45EA4" w:rsidP="00CF07C5">
      <w:pPr>
        <w:pStyle w:val="Paragraphedeliste"/>
        <w:numPr>
          <w:ilvl w:val="0"/>
          <w:numId w:val="4"/>
        </w:numPr>
        <w:tabs>
          <w:tab w:val="left" w:pos="1110"/>
        </w:tabs>
      </w:pPr>
      <w:r>
        <w:t>2003-2016 GRAPHISTE &amp; COMMERCIAL A ESPOIR PRINT</w:t>
      </w:r>
      <w:r w:rsidR="00FC4F24">
        <w:t xml:space="preserve"> A DOUALA</w:t>
      </w:r>
    </w:p>
    <w:p w14:paraId="39DB65C5" w14:textId="77777777" w:rsidR="00235F27" w:rsidRDefault="00E45EA4" w:rsidP="00CF07C5">
      <w:pPr>
        <w:pStyle w:val="Paragraphedeliste"/>
        <w:numPr>
          <w:ilvl w:val="0"/>
          <w:numId w:val="4"/>
        </w:numPr>
        <w:tabs>
          <w:tab w:val="left" w:pos="1110"/>
        </w:tabs>
      </w:pPr>
      <w:r>
        <w:t xml:space="preserve">2017 A NOS MANŒUVRE A SCIN </w:t>
      </w:r>
      <w:proofErr w:type="gramStart"/>
      <w:r>
        <w:t>SARL  BTP</w:t>
      </w:r>
      <w:proofErr w:type="gramEnd"/>
      <w:r>
        <w:t>-VOIE FERREE</w:t>
      </w:r>
      <w:r w:rsidR="00FC4F24">
        <w:t xml:space="preserve"> A DOUALA</w:t>
      </w:r>
    </w:p>
    <w:p w14:paraId="30DBFEE0" w14:textId="77777777" w:rsidR="00CF07C5" w:rsidRDefault="00CF07C5" w:rsidP="00CF07C5"/>
    <w:p w14:paraId="02CD95B8" w14:textId="77777777" w:rsidR="00F54C5E" w:rsidRPr="00F54C5E" w:rsidRDefault="00F54C5E" w:rsidP="00F54C5E"/>
    <w:p w14:paraId="23F56C1E" w14:textId="77777777" w:rsidR="00F54C5E" w:rsidRDefault="00F54C5E" w:rsidP="00F54C5E">
      <w:pPr>
        <w:tabs>
          <w:tab w:val="left" w:pos="2720"/>
        </w:tabs>
        <w:rPr>
          <w:u w:val="single"/>
        </w:rPr>
      </w:pPr>
      <w:r>
        <w:tab/>
      </w:r>
      <w:r w:rsidRPr="00F54C5E">
        <w:rPr>
          <w:u w:val="single"/>
        </w:rPr>
        <w:t>LOISIRS</w:t>
      </w:r>
    </w:p>
    <w:p w14:paraId="19417E30" w14:textId="77777777" w:rsidR="00F54C5E" w:rsidRPr="00F54C5E" w:rsidRDefault="00F54C5E" w:rsidP="00F54C5E">
      <w:pPr>
        <w:tabs>
          <w:tab w:val="left" w:pos="2720"/>
        </w:tabs>
        <w:rPr>
          <w:u w:val="single"/>
        </w:rPr>
      </w:pPr>
      <w:r>
        <w:rPr>
          <w:u w:val="single"/>
        </w:rPr>
        <w:t xml:space="preserve">                          </w:t>
      </w:r>
    </w:p>
    <w:p w14:paraId="0092C644" w14:textId="77777777" w:rsidR="00F54C5E" w:rsidRDefault="00F54C5E" w:rsidP="00F54C5E">
      <w:pPr>
        <w:pStyle w:val="Paragraphedeliste"/>
        <w:numPr>
          <w:ilvl w:val="0"/>
          <w:numId w:val="5"/>
        </w:numPr>
      </w:pPr>
      <w:r>
        <w:t>VOYAGES</w:t>
      </w:r>
    </w:p>
    <w:p w14:paraId="19CCD57A" w14:textId="77777777" w:rsidR="00F54C5E" w:rsidRDefault="00F54C5E" w:rsidP="00F54C5E">
      <w:pPr>
        <w:pStyle w:val="Paragraphedeliste"/>
        <w:numPr>
          <w:ilvl w:val="0"/>
          <w:numId w:val="5"/>
        </w:numPr>
        <w:tabs>
          <w:tab w:val="left" w:pos="1920"/>
        </w:tabs>
      </w:pPr>
      <w:r>
        <w:t>LECTURE &amp; ACTU</w:t>
      </w:r>
      <w:r w:rsidR="00DE4C36">
        <w:t>A</w:t>
      </w:r>
      <w:r>
        <w:t>LITEES</w:t>
      </w:r>
    </w:p>
    <w:p w14:paraId="62267AB1" w14:textId="77777777" w:rsidR="00F54C5E" w:rsidRDefault="00F54C5E" w:rsidP="00F54C5E">
      <w:pPr>
        <w:pStyle w:val="Paragraphedeliste"/>
        <w:tabs>
          <w:tab w:val="left" w:pos="1920"/>
        </w:tabs>
        <w:ind w:left="2280"/>
      </w:pPr>
    </w:p>
    <w:p w14:paraId="793DC7AE" w14:textId="77777777" w:rsidR="00F54C5E" w:rsidRDefault="00F54C5E" w:rsidP="00F54C5E"/>
    <w:p w14:paraId="52224B9B" w14:textId="77777777" w:rsidR="00DE4C36" w:rsidRPr="00DE4C36" w:rsidRDefault="00DE4C36" w:rsidP="00DE4C36"/>
    <w:p w14:paraId="08BB5AA5" w14:textId="77777777" w:rsidR="00DE4C36" w:rsidRDefault="00DE4C36" w:rsidP="00DE4C36"/>
    <w:p w14:paraId="16911D8C" w14:textId="77777777" w:rsidR="00DE4C36" w:rsidRDefault="00DE4C36" w:rsidP="00DE4C36">
      <w:r>
        <w:t xml:space="preserve">LANGUE PARLEE LUE ET ECRITE : FRANÇAIS </w:t>
      </w:r>
    </w:p>
    <w:p w14:paraId="582740C6" w14:textId="77777777" w:rsidR="00DE4C36" w:rsidRDefault="00DE4C36" w:rsidP="00DE4C36"/>
    <w:p w14:paraId="74ECDF9E" w14:textId="77777777" w:rsidR="00DE4C36" w:rsidRPr="00DE4C36" w:rsidRDefault="00DE4C36" w:rsidP="00DE4C36">
      <w:r>
        <w:t>LANGUE  ANGLAISE : MOYENNE</w:t>
      </w:r>
    </w:p>
    <w:sectPr w:rsidR="00DE4C36" w:rsidRPr="00DE4C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3C2DC" w14:textId="77777777" w:rsidR="00A0134D" w:rsidRDefault="00A0134D">
      <w:r>
        <w:separator/>
      </w:r>
    </w:p>
  </w:endnote>
  <w:endnote w:type="continuationSeparator" w:id="0">
    <w:p w14:paraId="0325A5C4" w14:textId="77777777" w:rsidR="00A0134D" w:rsidRDefault="00A0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F67C" w14:textId="77777777" w:rsidR="00E54595" w:rsidRDefault="00E545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BC1C" w14:textId="77777777" w:rsidR="00E54595" w:rsidRDefault="00E545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9D8AD" w14:textId="77777777" w:rsidR="00E54595" w:rsidRDefault="00E545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97C9" w14:textId="77777777" w:rsidR="00A0134D" w:rsidRDefault="00A0134D">
      <w:r>
        <w:separator/>
      </w:r>
    </w:p>
  </w:footnote>
  <w:footnote w:type="continuationSeparator" w:id="0">
    <w:p w14:paraId="180A8118" w14:textId="77777777" w:rsidR="00A0134D" w:rsidRDefault="00A01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2B49B" w14:textId="77777777" w:rsidR="00E54595" w:rsidRDefault="00E545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4D24" w14:textId="77777777" w:rsidR="00E54595" w:rsidRDefault="00E5459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D600E" w14:textId="77777777" w:rsidR="00E54595" w:rsidRDefault="00E545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50E8"/>
    <w:multiLevelType w:val="hybridMultilevel"/>
    <w:tmpl w:val="F4A63D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B1D95"/>
    <w:multiLevelType w:val="hybridMultilevel"/>
    <w:tmpl w:val="0958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139E"/>
    <w:multiLevelType w:val="hybridMultilevel"/>
    <w:tmpl w:val="7A8E2706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42F1512C"/>
    <w:multiLevelType w:val="hybridMultilevel"/>
    <w:tmpl w:val="82B8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97556"/>
    <w:multiLevelType w:val="hybridMultilevel"/>
    <w:tmpl w:val="43706F1C"/>
    <w:lvl w:ilvl="0" w:tplc="04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7"/>
    <w:rsid w:val="000E5C19"/>
    <w:rsid w:val="00235F27"/>
    <w:rsid w:val="00347D61"/>
    <w:rsid w:val="00387C9E"/>
    <w:rsid w:val="00412F93"/>
    <w:rsid w:val="004421A8"/>
    <w:rsid w:val="00550450"/>
    <w:rsid w:val="008724A3"/>
    <w:rsid w:val="00A0134D"/>
    <w:rsid w:val="00C41537"/>
    <w:rsid w:val="00CF07C5"/>
    <w:rsid w:val="00DE4C36"/>
    <w:rsid w:val="00E45EA4"/>
    <w:rsid w:val="00E54595"/>
    <w:rsid w:val="00F54C5E"/>
    <w:rsid w:val="00FC4F24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02E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4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0EC5-2815-471A-B98B-BA3C5C6D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2024-04-11T21:19:00Z</dcterms:created>
  <dcterms:modified xsi:type="dcterms:W3CDTF">2024-04-11T22:54:00Z</dcterms:modified>
</cp:coreProperties>
</file>